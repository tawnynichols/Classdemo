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E549E" w14:textId="01C67EE8"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C80D8F5" w14:textId="6712C111" w:rsidR="00C6554A" w:rsidRDefault="00C3692A" w:rsidP="00C6554A">
      <w:pPr>
        <w:pStyle w:val="Title"/>
      </w:pPr>
      <w:r>
        <w:t>Kickstart My Chart</w:t>
      </w:r>
    </w:p>
    <w:p w14:paraId="76102B9B" w14:textId="169A86EA" w:rsidR="00C6554A" w:rsidRPr="00D5413C" w:rsidRDefault="00C3692A" w:rsidP="00C6554A">
      <w:pPr>
        <w:pStyle w:val="Subtitle"/>
      </w:pPr>
      <w:r>
        <w:t>Excel Homework</w:t>
      </w:r>
    </w:p>
    <w:p w14:paraId="6565DC35" w14:textId="6FE04A51" w:rsidR="00C6554A" w:rsidRDefault="00C3692A" w:rsidP="00C6554A">
      <w:pPr>
        <w:pStyle w:val="ContactInfo"/>
      </w:pPr>
      <w:r>
        <w:t>Tawny Nichols</w:t>
      </w:r>
      <w:r w:rsidR="00C6554A">
        <w:t xml:space="preserve"> | </w:t>
      </w:r>
      <w:r w:rsidR="00DE24C2">
        <w:t>UCI</w:t>
      </w:r>
      <w:r w:rsidR="00C6554A">
        <w:t xml:space="preserve"> |</w:t>
      </w:r>
      <w:r w:rsidR="00C6554A" w:rsidRPr="00D5413C">
        <w:t xml:space="preserve"> </w:t>
      </w:r>
      <w:r w:rsidR="00DE24C2">
        <w:t>June 3, 2020</w:t>
      </w:r>
      <w:r w:rsidR="00C6554A">
        <w:br w:type="page"/>
      </w:r>
    </w:p>
    <w:p w14:paraId="0FBDC3AF" w14:textId="7BE7F886" w:rsidR="00C6554A" w:rsidRDefault="00D7786C" w:rsidP="00C6554A">
      <w:pPr>
        <w:pStyle w:val="Heading1"/>
      </w:pPr>
      <w:r>
        <w:lastRenderedPageBreak/>
        <w:t>Homework Questions</w:t>
      </w:r>
    </w:p>
    <w:p w14:paraId="0B102A47" w14:textId="77777777" w:rsidR="00D7786C" w:rsidRPr="00D7786C" w:rsidRDefault="00D7786C" w:rsidP="00D7786C">
      <w:pPr>
        <w:pStyle w:val="ListBullet"/>
      </w:pPr>
      <w:r w:rsidRPr="00D7786C">
        <w:t>Given the provided data, what are three conclusions we can draw about Kickstarter campaigns?</w:t>
      </w:r>
    </w:p>
    <w:p w14:paraId="06329766" w14:textId="77777777" w:rsidR="00D7786C" w:rsidRPr="00D7786C" w:rsidRDefault="00D7786C" w:rsidP="00D7786C">
      <w:pPr>
        <w:pStyle w:val="ListBullet"/>
      </w:pPr>
      <w:r w:rsidRPr="00D7786C">
        <w:t>What are some limitations of this dataset?</w:t>
      </w:r>
    </w:p>
    <w:p w14:paraId="5DE6E0F8" w14:textId="77777777" w:rsidR="00D7786C" w:rsidRPr="00D7786C" w:rsidRDefault="00D7786C" w:rsidP="00D7786C">
      <w:pPr>
        <w:pStyle w:val="ListBullet"/>
      </w:pPr>
      <w:r w:rsidRPr="00D7786C">
        <w:t>What are some other possible tables and/or graphs that we could create?</w:t>
      </w:r>
    </w:p>
    <w:p w14:paraId="5CE3F22A" w14:textId="16374750" w:rsidR="00D7786C" w:rsidRDefault="00D7786C" w:rsidP="00C6554A">
      <w:pPr>
        <w:pStyle w:val="Heading2"/>
      </w:pPr>
      <w:r>
        <w:t>Conclusions</w:t>
      </w:r>
    </w:p>
    <w:p w14:paraId="4D084947" w14:textId="595EF964" w:rsidR="00C47BB3" w:rsidRDefault="00C47BB3" w:rsidP="00D7786C">
      <w:r>
        <w:t xml:space="preserve">These seems to be a positive correlation between small campaign size and success.  </w:t>
      </w:r>
    </w:p>
    <w:p w14:paraId="6E1FBBE2" w14:textId="48144783" w:rsidR="009826D6" w:rsidRDefault="00D7786C" w:rsidP="00D7786C">
      <w:r>
        <w:t xml:space="preserve">There is </w:t>
      </w:r>
      <w:proofErr w:type="gramStart"/>
      <w:r>
        <w:t>an</w:t>
      </w:r>
      <w:proofErr w:type="gramEnd"/>
      <w:r>
        <w:t xml:space="preserve"> </w:t>
      </w:r>
      <w:r w:rsidR="009826D6">
        <w:t>common</w:t>
      </w:r>
      <w:r>
        <w:t xml:space="preserve"> correlation between successful campaigns and </w:t>
      </w:r>
      <w:r w:rsidR="009826D6">
        <w:t xml:space="preserve">the </w:t>
      </w:r>
      <w:r>
        <w:t xml:space="preserve">failed </w:t>
      </w:r>
      <w:r w:rsidR="009826D6">
        <w:t xml:space="preserve">and canceled </w:t>
      </w:r>
      <w:r>
        <w:t xml:space="preserve">campaigns.  </w:t>
      </w:r>
      <w:r w:rsidR="009826D6">
        <w:t xml:space="preserve">The failed and canceled campaigns have a positive slope which means as the goal increase so does the likelihood of failure or cancelation. There are clearly more campaigns that end in failure than in the </w:t>
      </w:r>
      <w:r w:rsidR="004C017F">
        <w:t>canceled</w:t>
      </w:r>
      <w:r w:rsidR="009826D6">
        <w:t xml:space="preserve"> </w:t>
      </w:r>
      <w:proofErr w:type="gramStart"/>
      <w:r w:rsidR="009826D6">
        <w:t>outcome</w:t>
      </w:r>
      <w:proofErr w:type="gramEnd"/>
      <w:r w:rsidR="009826D6">
        <w:t xml:space="preserve"> but their slopes appear to run </w:t>
      </w:r>
    </w:p>
    <w:p w14:paraId="542C7336" w14:textId="77777777" w:rsidR="009826D6" w:rsidRDefault="009826D6" w:rsidP="00D7786C"/>
    <w:p w14:paraId="61B777DD" w14:textId="5277ACC9" w:rsidR="00D7786C" w:rsidRPr="00D7786C" w:rsidRDefault="009826D6" w:rsidP="00D7786C">
      <w:r>
        <w:t xml:space="preserve">  The successful campaigns have a negative slope which means that as the likelihood of success decreases as well. This seems obvious in the sense that if the failure rate increase you would expect to see success rate decrease.  </w:t>
      </w:r>
    </w:p>
    <w:p w14:paraId="627FD3BD" w14:textId="69FE53DB" w:rsidR="00C6554A" w:rsidRPr="00D5413C" w:rsidRDefault="00DE24C2" w:rsidP="00C6554A">
      <w:pPr>
        <w:pStyle w:val="Heading2"/>
      </w:pPr>
      <w:r>
        <w:t>limitations</w:t>
      </w:r>
    </w:p>
    <w:p w14:paraId="3B8C3B76" w14:textId="32B8C667" w:rsidR="002C74C0" w:rsidRDefault="00FD4129" w:rsidP="00D7786C"/>
    <w:p w14:paraId="18173207" w14:textId="4F1B9D90" w:rsidR="00DE24C2" w:rsidRDefault="00DE24C2"/>
    <w:p w14:paraId="3A5BA7C5" w14:textId="7B1033B6" w:rsidR="00DE24C2" w:rsidRPr="00D5413C" w:rsidRDefault="00D7786C" w:rsidP="00DE24C2">
      <w:pPr>
        <w:pStyle w:val="Heading2"/>
      </w:pPr>
      <w:r>
        <w:t>Posiblities</w:t>
      </w:r>
    </w:p>
    <w:p w14:paraId="55B16DEC" w14:textId="7CF1F985" w:rsidR="00DE24C2" w:rsidRDefault="00DE24C2" w:rsidP="00D7786C"/>
    <w:p w14:paraId="7178774C" w14:textId="77777777" w:rsidR="00DE24C2" w:rsidRDefault="00DE24C2"/>
    <w:sectPr w:rsidR="00DE24C2">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302EF" w14:textId="77777777" w:rsidR="00FD4129" w:rsidRDefault="00FD4129" w:rsidP="00C6554A">
      <w:pPr>
        <w:spacing w:before="0" w:after="0" w:line="240" w:lineRule="auto"/>
      </w:pPr>
      <w:r>
        <w:separator/>
      </w:r>
    </w:p>
  </w:endnote>
  <w:endnote w:type="continuationSeparator" w:id="0">
    <w:p w14:paraId="2DF639C2" w14:textId="77777777" w:rsidR="00FD4129" w:rsidRDefault="00FD41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5CC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0E06E" w14:textId="77777777" w:rsidR="00FD4129" w:rsidRDefault="00FD4129" w:rsidP="00C6554A">
      <w:pPr>
        <w:spacing w:before="0" w:after="0" w:line="240" w:lineRule="auto"/>
      </w:pPr>
      <w:r>
        <w:separator/>
      </w:r>
    </w:p>
  </w:footnote>
  <w:footnote w:type="continuationSeparator" w:id="0">
    <w:p w14:paraId="13561062" w14:textId="77777777" w:rsidR="00FD4129" w:rsidRDefault="00FD41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451F4A"/>
    <w:multiLevelType w:val="multilevel"/>
    <w:tmpl w:val="02DE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2A"/>
    <w:rsid w:val="002554CD"/>
    <w:rsid w:val="00293B83"/>
    <w:rsid w:val="002B4294"/>
    <w:rsid w:val="00333D0D"/>
    <w:rsid w:val="004C017F"/>
    <w:rsid w:val="004C049F"/>
    <w:rsid w:val="005000E2"/>
    <w:rsid w:val="00557067"/>
    <w:rsid w:val="00563AA3"/>
    <w:rsid w:val="006A3CE7"/>
    <w:rsid w:val="006B5DE2"/>
    <w:rsid w:val="007931CE"/>
    <w:rsid w:val="009826D6"/>
    <w:rsid w:val="00B31917"/>
    <w:rsid w:val="00C3692A"/>
    <w:rsid w:val="00C47BB3"/>
    <w:rsid w:val="00C6554A"/>
    <w:rsid w:val="00D7786C"/>
    <w:rsid w:val="00DE24C2"/>
    <w:rsid w:val="00E94D63"/>
    <w:rsid w:val="00ED7C44"/>
    <w:rsid w:val="00FD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4224C"/>
  <w15:chartTrackingRefBased/>
  <w15:docId w15:val="{50A83331-0E74-4F54-88D7-793B22BF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56267">
      <w:bodyDiv w:val="1"/>
      <w:marLeft w:val="0"/>
      <w:marRight w:val="0"/>
      <w:marTop w:val="0"/>
      <w:marBottom w:val="0"/>
      <w:divBdr>
        <w:top w:val="none" w:sz="0" w:space="0" w:color="auto"/>
        <w:left w:val="none" w:sz="0" w:space="0" w:color="auto"/>
        <w:bottom w:val="none" w:sz="0" w:space="0" w:color="auto"/>
        <w:right w:val="none" w:sz="0" w:space="0" w:color="auto"/>
      </w:divBdr>
    </w:div>
    <w:div w:id="2868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wny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3556</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Tawny Nichols</dc:creator>
  <cp:keywords/>
  <dc:description/>
  <cp:lastModifiedBy>Tawny Nichols</cp:lastModifiedBy>
  <cp:revision>6</cp:revision>
  <dcterms:created xsi:type="dcterms:W3CDTF">2020-06-03T22:54:00Z</dcterms:created>
  <dcterms:modified xsi:type="dcterms:W3CDTF">2020-06-10T01:23:00Z</dcterms:modified>
</cp:coreProperties>
</file>